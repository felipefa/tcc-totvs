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BC" w:rsidRPr="00392669" w:rsidRDefault="004E1B91" w:rsidP="00D70A4D">
      <w:pPr>
        <w:pStyle w:val="HeadingFluig"/>
        <w:jc w:val="center"/>
        <w:rPr>
          <w:color w:val="auto"/>
        </w:rPr>
      </w:pPr>
      <w:r>
        <w:rPr>
          <w:color w:val="auto"/>
        </w:rPr>
        <w:t xml:space="preserve">MIF905 - </w:t>
      </w:r>
      <w:r w:rsidR="003A40F4" w:rsidRPr="00392669">
        <w:rPr>
          <w:color w:val="auto"/>
        </w:rPr>
        <w:t>Ata de reunião</w:t>
      </w:r>
    </w:p>
    <w:p w:rsidR="00392669" w:rsidRPr="00136A16" w:rsidRDefault="00392669" w:rsidP="00EF6A8F">
      <w:pPr>
        <w:rPr>
          <w:color w:val="auto"/>
          <w:sz w:val="22"/>
          <w:szCs w:val="22"/>
        </w:rPr>
      </w:pPr>
    </w:p>
    <w:p w:rsidR="00EF6A8F" w:rsidRPr="00136A16" w:rsidRDefault="009635CD" w:rsidP="00EF6A8F">
      <w:pPr>
        <w:rPr>
          <w:noProof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Projeto</w:t>
      </w:r>
      <w:r w:rsidR="00EF6A8F" w:rsidRPr="00136A16">
        <w:rPr>
          <w:color w:val="auto"/>
          <w:sz w:val="22"/>
          <w:szCs w:val="22"/>
        </w:rPr>
        <w:t xml:space="preserve">: </w:t>
      </w:r>
      <w:r w:rsidR="00890620">
        <w:rPr>
          <w:color w:val="auto"/>
          <w:sz w:val="22"/>
          <w:szCs w:val="22"/>
        </w:rPr>
        <w:t>Viagem</w:t>
      </w:r>
    </w:p>
    <w:p w:rsidR="006D359A" w:rsidRDefault="006D359A" w:rsidP="00EF6A8F">
      <w:pPr>
        <w:rPr>
          <w:b/>
          <w:color w:val="auto"/>
          <w:sz w:val="22"/>
          <w:szCs w:val="22"/>
        </w:rPr>
      </w:pPr>
      <w:r w:rsidRPr="001E7D88">
        <w:rPr>
          <w:b/>
          <w:color w:val="auto"/>
          <w:sz w:val="22"/>
          <w:szCs w:val="22"/>
        </w:rPr>
        <w:t>Cód</w:t>
      </w:r>
      <w:r w:rsidR="009635CD">
        <w:rPr>
          <w:b/>
          <w:color w:val="auto"/>
          <w:sz w:val="22"/>
          <w:szCs w:val="22"/>
        </w:rPr>
        <w:t>igo /</w:t>
      </w:r>
      <w:r w:rsidRPr="001E7D88">
        <w:rPr>
          <w:b/>
          <w:color w:val="auto"/>
          <w:sz w:val="22"/>
          <w:szCs w:val="22"/>
        </w:rPr>
        <w:t xml:space="preserve"> Cliente:</w:t>
      </w:r>
      <w:r w:rsidR="00890620">
        <w:rPr>
          <w:b/>
          <w:color w:val="auto"/>
          <w:sz w:val="22"/>
          <w:szCs w:val="22"/>
        </w:rPr>
        <w:t xml:space="preserve"> Vinícius Augusto Nogueira</w:t>
      </w:r>
    </w:p>
    <w:p w:rsidR="00F65475" w:rsidRDefault="009635CD" w:rsidP="00EF6A8F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CFP</w:t>
      </w:r>
      <w:r w:rsidR="00EF6A8F" w:rsidRPr="00136A16">
        <w:rPr>
          <w:b/>
          <w:color w:val="auto"/>
          <w:sz w:val="22"/>
          <w:szCs w:val="22"/>
        </w:rPr>
        <w:t>:</w:t>
      </w:r>
    </w:p>
    <w:p w:rsidR="00F65475" w:rsidRPr="00136A16" w:rsidRDefault="00F65475" w:rsidP="00F65475">
      <w:pPr>
        <w:pStyle w:val="Ttulo1"/>
        <w:spacing w:before="0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Data:</w:t>
      </w:r>
      <w:r>
        <w:rPr>
          <w:rFonts w:ascii="Trebuchet MS" w:hAnsi="Trebuchet MS"/>
          <w:b/>
          <w:color w:val="auto"/>
          <w:sz w:val="22"/>
          <w:szCs w:val="22"/>
        </w:rPr>
        <w:t xml:space="preserve"> </w:t>
      </w:r>
      <w:r w:rsidR="00890620">
        <w:rPr>
          <w:rFonts w:ascii="Trebuchet MS" w:hAnsi="Trebuchet MS"/>
          <w:b/>
          <w:color w:val="auto"/>
          <w:sz w:val="22"/>
          <w:szCs w:val="22"/>
        </w:rPr>
        <w:t>31/05/2019</w:t>
      </w:r>
    </w:p>
    <w:p w:rsidR="00F65475" w:rsidRPr="00136A16" w:rsidRDefault="00F65475" w:rsidP="00F65475">
      <w:pPr>
        <w:pStyle w:val="Ttulo1"/>
        <w:spacing w:before="0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 xml:space="preserve">Assunto: </w:t>
      </w:r>
      <w:r w:rsidR="00890620">
        <w:rPr>
          <w:rFonts w:ascii="Trebuchet MS" w:hAnsi="Trebuchet MS"/>
          <w:b/>
          <w:color w:val="auto"/>
          <w:sz w:val="22"/>
          <w:szCs w:val="22"/>
        </w:rPr>
        <w:t xml:space="preserve">Apresentação de Engenharias e </w:t>
      </w:r>
      <w:proofErr w:type="spellStart"/>
      <w:r w:rsidR="00890620">
        <w:rPr>
          <w:rFonts w:ascii="Trebuchet MS" w:hAnsi="Trebuchet MS"/>
          <w:b/>
          <w:color w:val="auto"/>
          <w:sz w:val="22"/>
          <w:szCs w:val="22"/>
        </w:rPr>
        <w:t>Mockups</w:t>
      </w:r>
      <w:proofErr w:type="spellEnd"/>
    </w:p>
    <w:p w:rsidR="00EF6A8F" w:rsidRPr="00136A16" w:rsidRDefault="00EF6A8F" w:rsidP="00EF6A8F">
      <w:pPr>
        <w:rPr>
          <w:b/>
          <w:color w:val="auto"/>
          <w:sz w:val="22"/>
          <w:szCs w:val="22"/>
        </w:rPr>
      </w:pPr>
      <w:r w:rsidRPr="00136A16">
        <w:rPr>
          <w:color w:val="auto"/>
          <w:sz w:val="22"/>
          <w:szCs w:val="22"/>
        </w:rPr>
        <w:t xml:space="preserve"> </w:t>
      </w:r>
    </w:p>
    <w:p w:rsidR="006D359A" w:rsidRPr="00136A16" w:rsidRDefault="006D359A" w:rsidP="00EF6A8F">
      <w:pPr>
        <w:rPr>
          <w:b/>
          <w:color w:val="auto"/>
          <w:sz w:val="22"/>
          <w:szCs w:val="22"/>
        </w:rPr>
      </w:pPr>
    </w:p>
    <w:p w:rsidR="00EF6A8F" w:rsidRPr="00136A16" w:rsidRDefault="00EF6A8F" w:rsidP="00EF6A8F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 w:cs="Tahoma"/>
          <w:b/>
          <w:color w:val="auto"/>
          <w:sz w:val="22"/>
          <w:szCs w:val="22"/>
        </w:rPr>
      </w:pPr>
      <w:r w:rsidRPr="00136A16">
        <w:rPr>
          <w:rFonts w:ascii="Trebuchet MS" w:hAnsi="Trebuchet MS" w:cs="Tahoma"/>
          <w:b/>
          <w:color w:val="auto"/>
          <w:sz w:val="22"/>
          <w:szCs w:val="22"/>
        </w:rPr>
        <w:t xml:space="preserve"> Integrantes da reunião:</w:t>
      </w:r>
    </w:p>
    <w:p w:rsidR="00EF6A8F" w:rsidRPr="00136A16" w:rsidRDefault="00EF6A8F" w:rsidP="00EF6A8F">
      <w:pPr>
        <w:rPr>
          <w:sz w:val="22"/>
          <w:szCs w:val="22"/>
        </w:rPr>
      </w:pPr>
    </w:p>
    <w:tbl>
      <w:tblPr>
        <w:tblW w:w="10320" w:type="dxa"/>
        <w:tblInd w:w="70" w:type="dxa"/>
        <w:tblBorders>
          <w:top w:val="single" w:sz="12" w:space="0" w:color="7F7F7F"/>
          <w:bottom w:val="single" w:sz="4" w:space="0" w:color="7F7F7F"/>
          <w:insideH w:val="single" w:sz="4" w:space="0" w:color="7F7F7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F6A8F" w:rsidRPr="00136A16" w:rsidTr="00C36B7E">
        <w:trPr>
          <w:cantSplit/>
          <w:trHeight w:val="443"/>
        </w:trPr>
        <w:tc>
          <w:tcPr>
            <w:tcW w:w="4800" w:type="dxa"/>
            <w:shd w:val="clear" w:color="auto" w:fill="7F7F7F"/>
            <w:vAlign w:val="center"/>
          </w:tcPr>
          <w:p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Participantes</w:t>
            </w:r>
          </w:p>
        </w:tc>
        <w:tc>
          <w:tcPr>
            <w:tcW w:w="5520" w:type="dxa"/>
            <w:shd w:val="clear" w:color="auto" w:fill="7F7F7F"/>
            <w:vAlign w:val="center"/>
          </w:tcPr>
          <w:p w:rsidR="00EF6A8F" w:rsidRPr="009F533F" w:rsidRDefault="00EF6A8F" w:rsidP="00C36B7E">
            <w:pPr>
              <w:pStyle w:val="Ttulo2"/>
              <w:jc w:val="center"/>
              <w:rPr>
                <w:rFonts w:ascii="Trebuchet MS" w:hAnsi="Trebuchet MS"/>
                <w:b/>
                <w:color w:val="auto"/>
                <w:sz w:val="22"/>
                <w:szCs w:val="22"/>
              </w:rPr>
            </w:pPr>
            <w:r w:rsidRPr="009F533F">
              <w:rPr>
                <w:rFonts w:ascii="Trebuchet MS" w:hAnsi="Trebuchet MS"/>
                <w:b/>
                <w:color w:val="auto"/>
                <w:sz w:val="22"/>
                <w:szCs w:val="22"/>
              </w:rPr>
              <w:t>Ausentes</w:t>
            </w:r>
          </w:p>
        </w:tc>
      </w:tr>
      <w:tr w:rsidR="00EF6A8F" w:rsidRPr="00136A16" w:rsidTr="00C36B7E">
        <w:trPr>
          <w:cantSplit/>
          <w:trHeight w:val="281"/>
        </w:trPr>
        <w:tc>
          <w:tcPr>
            <w:tcW w:w="4800" w:type="dxa"/>
          </w:tcPr>
          <w:p w:rsidR="00EF6A8F" w:rsidRPr="00136A16" w:rsidRDefault="00890620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Felipe Araujo</w:t>
            </w:r>
          </w:p>
        </w:tc>
        <w:tc>
          <w:tcPr>
            <w:tcW w:w="5520" w:type="dxa"/>
          </w:tcPr>
          <w:p w:rsidR="00EF6A8F" w:rsidRPr="00136A16" w:rsidRDefault="00EF6A8F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  <w:tr w:rsidR="00EF6A8F" w:rsidRPr="00136A16" w:rsidTr="00C36B7E">
        <w:trPr>
          <w:cantSplit/>
          <w:trHeight w:val="281"/>
        </w:trPr>
        <w:tc>
          <w:tcPr>
            <w:tcW w:w="4800" w:type="dxa"/>
          </w:tcPr>
          <w:p w:rsidR="00EF6A8F" w:rsidRPr="00136A16" w:rsidRDefault="00890620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Felipe Oláh</w:t>
            </w:r>
          </w:p>
        </w:tc>
        <w:tc>
          <w:tcPr>
            <w:tcW w:w="5520" w:type="dxa"/>
          </w:tcPr>
          <w:p w:rsidR="00EF6A8F" w:rsidRPr="00136A16" w:rsidRDefault="00EF6A8F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  <w:tr w:rsidR="00EF6A8F" w:rsidRPr="00136A16" w:rsidTr="00C36B7E">
        <w:trPr>
          <w:cantSplit/>
          <w:trHeight w:val="281"/>
        </w:trPr>
        <w:tc>
          <w:tcPr>
            <w:tcW w:w="4800" w:type="dxa"/>
          </w:tcPr>
          <w:p w:rsidR="00EF6A8F" w:rsidRPr="00136A16" w:rsidRDefault="00890620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Luvânio Lopes</w:t>
            </w:r>
          </w:p>
        </w:tc>
        <w:tc>
          <w:tcPr>
            <w:tcW w:w="5520" w:type="dxa"/>
          </w:tcPr>
          <w:p w:rsidR="00EF6A8F" w:rsidRPr="00136A16" w:rsidRDefault="00EF6A8F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  <w:tr w:rsidR="00890620" w:rsidRPr="00136A16" w:rsidTr="00C36B7E">
        <w:trPr>
          <w:cantSplit/>
          <w:trHeight w:val="281"/>
        </w:trPr>
        <w:tc>
          <w:tcPr>
            <w:tcW w:w="4800" w:type="dxa"/>
          </w:tcPr>
          <w:p w:rsidR="00890620" w:rsidRDefault="00890620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Vinícius Nogueira</w:t>
            </w:r>
          </w:p>
        </w:tc>
        <w:tc>
          <w:tcPr>
            <w:tcW w:w="5520" w:type="dxa"/>
          </w:tcPr>
          <w:p w:rsidR="00890620" w:rsidRPr="00136A16" w:rsidRDefault="00890620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</w:tbl>
    <w:p w:rsidR="00EF6A8F" w:rsidRPr="00136A16" w:rsidRDefault="00EF6A8F" w:rsidP="00EF6A8F">
      <w:pPr>
        <w:rPr>
          <w:color w:val="auto"/>
          <w:sz w:val="22"/>
          <w:szCs w:val="22"/>
          <w:lang w:val="it-IT"/>
        </w:rPr>
      </w:pPr>
    </w:p>
    <w:p w:rsidR="00EF6A8F" w:rsidRPr="00136A16" w:rsidRDefault="00EF6A8F" w:rsidP="00EF6A8F">
      <w:pPr>
        <w:rPr>
          <w:color w:val="auto"/>
          <w:sz w:val="22"/>
          <w:szCs w:val="22"/>
          <w:lang w:val="it-IT"/>
        </w:rPr>
      </w:pPr>
    </w:p>
    <w:p w:rsidR="00EF6A8F" w:rsidRPr="00136A16" w:rsidRDefault="00EF6A8F" w:rsidP="00EF6A8F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Pontos Levantados:</w:t>
      </w:r>
    </w:p>
    <w:p w:rsidR="00EF6A8F" w:rsidRPr="00136A16" w:rsidRDefault="00EF6A8F" w:rsidP="00EF6A8F">
      <w:pPr>
        <w:rPr>
          <w:sz w:val="22"/>
          <w:szCs w:val="22"/>
        </w:rPr>
      </w:pPr>
    </w:p>
    <w:tbl>
      <w:tblPr>
        <w:tblW w:w="10320" w:type="dxa"/>
        <w:tblInd w:w="70" w:type="dxa"/>
        <w:tblBorders>
          <w:top w:val="single" w:sz="12" w:space="0" w:color="7F7F7F"/>
          <w:bottom w:val="single" w:sz="4" w:space="0" w:color="7F7F7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2136"/>
        <w:gridCol w:w="5784"/>
      </w:tblGrid>
      <w:tr w:rsidR="00EF6A8F" w:rsidRPr="00136A16" w:rsidTr="00C36B7E">
        <w:trPr>
          <w:cantSplit/>
          <w:trHeight w:val="443"/>
        </w:trPr>
        <w:tc>
          <w:tcPr>
            <w:tcW w:w="2400" w:type="dxa"/>
            <w:shd w:val="clear" w:color="auto" w:fill="7F7F7F"/>
            <w:vAlign w:val="center"/>
          </w:tcPr>
          <w:p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Item</w:t>
            </w:r>
          </w:p>
        </w:tc>
        <w:tc>
          <w:tcPr>
            <w:tcW w:w="7920" w:type="dxa"/>
            <w:gridSpan w:val="2"/>
            <w:shd w:val="clear" w:color="auto" w:fill="7F7F7F"/>
            <w:vAlign w:val="center"/>
          </w:tcPr>
          <w:p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Pontos Discutidos</w:t>
            </w:r>
          </w:p>
        </w:tc>
      </w:tr>
      <w:tr w:rsidR="009F533F" w:rsidRPr="00136A16" w:rsidTr="00890620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536" w:type="dxa"/>
            <w:gridSpan w:val="2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Cadastro de tipo de fornecedor</w:t>
            </w:r>
          </w:p>
        </w:tc>
        <w:tc>
          <w:tcPr>
            <w:tcW w:w="5784" w:type="dxa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Ausência de campo de valor limite</w:t>
            </w:r>
          </w:p>
        </w:tc>
      </w:tr>
      <w:tr w:rsidR="009F533F" w:rsidRPr="00136A16" w:rsidTr="00890620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536" w:type="dxa"/>
            <w:gridSpan w:val="2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Formulário do processo</w:t>
            </w:r>
          </w:p>
        </w:tc>
        <w:tc>
          <w:tcPr>
            <w:tcW w:w="5784" w:type="dxa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Informações que devem existir no formulário</w:t>
            </w:r>
          </w:p>
        </w:tc>
      </w:tr>
      <w:tr w:rsidR="009F533F" w:rsidRPr="00136A16" w:rsidTr="00890620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536" w:type="dxa"/>
            <w:gridSpan w:val="2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Processo</w:t>
            </w:r>
          </w:p>
        </w:tc>
        <w:tc>
          <w:tcPr>
            <w:tcW w:w="5784" w:type="dxa"/>
          </w:tcPr>
          <w:p w:rsidR="009F533F" w:rsidRPr="00136A16" w:rsidRDefault="00890620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Regras de negócio do processo</w:t>
            </w:r>
          </w:p>
        </w:tc>
      </w:tr>
    </w:tbl>
    <w:p w:rsidR="00EF6A8F" w:rsidRPr="00136A16" w:rsidRDefault="00EF6A8F" w:rsidP="003443C3"/>
    <w:p w:rsidR="00136A16" w:rsidRDefault="00136A16" w:rsidP="003443C3"/>
    <w:p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Decisões/Pontos Discutidos:</w:t>
      </w:r>
    </w:p>
    <w:p w:rsidR="00136A16" w:rsidRPr="00136A16" w:rsidRDefault="00136A16" w:rsidP="00136A16"/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F6A8F" w:rsidRPr="00136A16" w:rsidTr="00C36B7E">
        <w:trPr>
          <w:cantSplit/>
          <w:trHeight w:val="443"/>
        </w:trPr>
        <w:tc>
          <w:tcPr>
            <w:tcW w:w="10320" w:type="dxa"/>
            <w:tcBorders>
              <w:top w:val="single" w:sz="12" w:space="0" w:color="595959"/>
              <w:bottom w:val="single" w:sz="4" w:space="0" w:color="595959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Decisões Tomadas</w:t>
            </w:r>
          </w:p>
        </w:tc>
      </w:tr>
      <w:tr w:rsidR="00EF6A8F" w:rsidRPr="00136A16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6A0326" w:rsidRPr="00136A16" w:rsidRDefault="003443C3" w:rsidP="006A0326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Deve ser</w:t>
            </w:r>
            <w:r w:rsidR="00890620">
              <w:rPr>
                <w:rFonts w:cs="Tahoma"/>
                <w:color w:val="auto"/>
                <w:sz w:val="22"/>
                <w:szCs w:val="22"/>
              </w:rPr>
              <w:t xml:space="preserve"> inserido um campo de valor limite no cadastro de tipo de fornecedor.</w:t>
            </w:r>
          </w:p>
        </w:tc>
      </w:tr>
      <w:tr w:rsidR="009F533F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9F533F" w:rsidRPr="00136A16" w:rsidRDefault="003443C3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Deve ser</w:t>
            </w:r>
            <w:r w:rsidR="00890620">
              <w:rPr>
                <w:rFonts w:cs="Tahoma"/>
                <w:color w:val="auto"/>
                <w:sz w:val="22"/>
                <w:szCs w:val="22"/>
              </w:rPr>
              <w:t xml:space="preserve"> inserido um campo opcional para observação geral do solicitante no formulário do processo.</w:t>
            </w:r>
          </w:p>
        </w:tc>
      </w:tr>
      <w:tr w:rsidR="00890620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890620" w:rsidRPr="00136A16" w:rsidRDefault="00890620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 xml:space="preserve">O solicitante poderá atribuir a viagem a outro colaborador através de um campo zoom. </w:t>
            </w:r>
          </w:p>
        </w:tc>
      </w:tr>
      <w:tr w:rsidR="00890620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890620" w:rsidRDefault="00890620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O solicitante poderá cadastrar trajetos conforme necessário</w:t>
            </w:r>
            <w:r w:rsidR="008B3808">
              <w:rPr>
                <w:rFonts w:cs="Tahoma"/>
                <w:color w:val="auto"/>
                <w:sz w:val="22"/>
                <w:szCs w:val="22"/>
              </w:rPr>
              <w:t>.</w:t>
            </w:r>
          </w:p>
        </w:tc>
      </w:tr>
      <w:tr w:rsidR="008B3808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8B3808" w:rsidRDefault="008B3808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O solicitante poderá cadastrar despesas relacionadas a cada um dos trajetos.</w:t>
            </w:r>
          </w:p>
        </w:tc>
      </w:tr>
      <w:tr w:rsidR="008B3808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8B3808" w:rsidRDefault="008B3808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do tipo de fornecedor “Aéreo” deverão possuir um campo para a ida, chegada e número do voo.</w:t>
            </w:r>
          </w:p>
        </w:tc>
      </w:tr>
      <w:tr w:rsidR="008B3808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8B3808" w:rsidRDefault="008B3808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do tipo de fornecedor “Aluguel de Veículos” deverão possuir um campo para data e hora de retirada e devolução do veículo.</w:t>
            </w:r>
          </w:p>
        </w:tc>
      </w:tr>
      <w:tr w:rsidR="00E562F1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E562F1" w:rsidRDefault="00E562F1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do tipo de fornecedor “Hospedagem” deverão possuir um campo para check-in, checkout e diárias.</w:t>
            </w:r>
          </w:p>
        </w:tc>
      </w:tr>
      <w:tr w:rsidR="00E562F1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E562F1" w:rsidRDefault="00E562F1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do tipo de fornecedor “</w:t>
            </w:r>
            <w:proofErr w:type="spellStart"/>
            <w:r>
              <w:rPr>
                <w:rFonts w:cs="Tahoma"/>
                <w:color w:val="auto"/>
                <w:sz w:val="22"/>
                <w:szCs w:val="22"/>
              </w:rPr>
              <w:t>Transfer</w:t>
            </w:r>
            <w:proofErr w:type="spellEnd"/>
            <w:r>
              <w:rPr>
                <w:rFonts w:cs="Tahoma"/>
                <w:color w:val="auto"/>
                <w:sz w:val="22"/>
                <w:szCs w:val="22"/>
              </w:rPr>
              <w:t>”</w:t>
            </w:r>
            <w:r w:rsidR="006368A7">
              <w:rPr>
                <w:rFonts w:cs="Tahoma"/>
                <w:color w:val="auto"/>
                <w:sz w:val="22"/>
                <w:szCs w:val="22"/>
              </w:rPr>
              <w:t xml:space="preserve"> deverão possuir um campo a partir de, até e data do voo.</w:t>
            </w:r>
          </w:p>
        </w:tc>
      </w:tr>
      <w:tr w:rsidR="006368A7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752532" w:rsidRDefault="006368A7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com outros tipos de fornecedor deverão possuir o campo data prevista.</w:t>
            </w:r>
          </w:p>
        </w:tc>
      </w:tr>
      <w:tr w:rsidR="00752532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752532" w:rsidRDefault="00752532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Despesas efetuadas deverão possuir um anexo comprovante.</w:t>
            </w:r>
          </w:p>
        </w:tc>
      </w:tr>
      <w:tr w:rsidR="00752532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752532" w:rsidRDefault="00752532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A</w:t>
            </w:r>
            <w:r w:rsidR="00EC0AD1">
              <w:rPr>
                <w:rFonts w:cs="Tahoma"/>
                <w:color w:val="auto"/>
                <w:sz w:val="22"/>
                <w:szCs w:val="22"/>
              </w:rPr>
              <w:t>s</w:t>
            </w:r>
            <w:r>
              <w:rPr>
                <w:rFonts w:cs="Tahoma"/>
                <w:color w:val="auto"/>
                <w:sz w:val="22"/>
                <w:szCs w:val="22"/>
              </w:rPr>
              <w:t xml:space="preserve"> aprovaç</w:t>
            </w:r>
            <w:r w:rsidR="00EC0AD1">
              <w:rPr>
                <w:rFonts w:cs="Tahoma"/>
                <w:color w:val="auto"/>
                <w:sz w:val="22"/>
                <w:szCs w:val="22"/>
              </w:rPr>
              <w:t>ões</w:t>
            </w:r>
            <w:r>
              <w:rPr>
                <w:rFonts w:cs="Tahoma"/>
                <w:color w:val="auto"/>
                <w:sz w:val="22"/>
                <w:szCs w:val="22"/>
              </w:rPr>
              <w:t xml:space="preserve"> do gestor e do financeiro devem ser por despesa.</w:t>
            </w:r>
          </w:p>
        </w:tc>
      </w:tr>
      <w:tr w:rsidR="00EC0AD1" w:rsidRPr="00136A16" w:rsidTr="005C6863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:rsidR="00EC0AD1" w:rsidRDefault="00EC0AD1" w:rsidP="005C6863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Deve existir um resumo com os valores totais previsto e efetivo da viagem.</w:t>
            </w:r>
          </w:p>
        </w:tc>
      </w:tr>
    </w:tbl>
    <w:p w:rsidR="00136A16" w:rsidRDefault="00136A16" w:rsidP="00136A16"/>
    <w:p w:rsidR="003443C3" w:rsidRDefault="003443C3" w:rsidP="00136A16"/>
    <w:p w:rsidR="003443C3" w:rsidRDefault="003443C3" w:rsidP="00136A16"/>
    <w:p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Próximos Passos:</w:t>
      </w:r>
    </w:p>
    <w:p w:rsidR="00136A16" w:rsidRPr="00205DB5" w:rsidRDefault="00136A16" w:rsidP="00136A16">
      <w:pPr>
        <w:rPr>
          <w:b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400"/>
        <w:gridCol w:w="5538"/>
        <w:gridCol w:w="2375"/>
      </w:tblGrid>
      <w:tr w:rsidR="00EF6A8F" w:rsidRPr="00136A16" w:rsidTr="00890620">
        <w:trPr>
          <w:trHeight w:val="442"/>
        </w:trPr>
        <w:tc>
          <w:tcPr>
            <w:tcW w:w="2400" w:type="dxa"/>
            <w:tcBorders>
              <w:top w:val="single" w:sz="12" w:space="0" w:color="595959"/>
              <w:bottom w:val="single" w:sz="8" w:space="0" w:color="1F497D"/>
              <w:right w:val="nil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5538" w:type="dxa"/>
            <w:tcBorders>
              <w:top w:val="single" w:sz="12" w:space="0" w:color="595959"/>
              <w:left w:val="nil"/>
              <w:bottom w:val="single" w:sz="8" w:space="0" w:color="1F497D"/>
              <w:right w:val="nil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Próximos Passos</w:t>
            </w:r>
          </w:p>
        </w:tc>
        <w:tc>
          <w:tcPr>
            <w:tcW w:w="2375" w:type="dxa"/>
            <w:tcBorders>
              <w:top w:val="single" w:sz="12" w:space="0" w:color="595959"/>
              <w:left w:val="nil"/>
              <w:bottom w:val="single" w:sz="8" w:space="0" w:color="1F497D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Prazos</w:t>
            </w:r>
          </w:p>
        </w:tc>
      </w:tr>
      <w:tr w:rsidR="00EF6A8F" w:rsidRPr="00136A16" w:rsidTr="00890620">
        <w:tc>
          <w:tcPr>
            <w:tcW w:w="240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F6A8F" w:rsidRPr="00136A16" w:rsidRDefault="00890620" w:rsidP="00C36B7E">
            <w:pPr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Felipe Araujo</w:t>
            </w:r>
          </w:p>
        </w:tc>
        <w:tc>
          <w:tcPr>
            <w:tcW w:w="553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F6A8F" w:rsidRPr="00136A16" w:rsidRDefault="00890620" w:rsidP="00C36B7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Realizar correções nas engenharias e </w:t>
            </w:r>
            <w:proofErr w:type="spellStart"/>
            <w:r>
              <w:rPr>
                <w:color w:val="auto"/>
                <w:sz w:val="22"/>
                <w:szCs w:val="22"/>
              </w:rPr>
              <w:t>mockups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37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F6A8F" w:rsidRPr="00136A16" w:rsidRDefault="00890620" w:rsidP="00C36B7E">
            <w:pPr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03/06/2019 16:00</w:t>
            </w:r>
          </w:p>
        </w:tc>
      </w:tr>
    </w:tbl>
    <w:p w:rsidR="00EF6A8F" w:rsidRPr="00D5790C" w:rsidRDefault="00EF6A8F" w:rsidP="00EF6A8F">
      <w:pPr>
        <w:rPr>
          <w:b/>
          <w:color w:val="auto"/>
          <w:sz w:val="22"/>
          <w:szCs w:val="22"/>
        </w:rPr>
      </w:pPr>
    </w:p>
    <w:p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Aprovação:</w:t>
      </w:r>
    </w:p>
    <w:p w:rsidR="00136A16" w:rsidRPr="00136A16" w:rsidRDefault="00136A16" w:rsidP="00136A16"/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F6A8F" w:rsidRPr="00136A16" w:rsidTr="00C36B7E">
        <w:trPr>
          <w:trHeight w:val="442"/>
        </w:trPr>
        <w:tc>
          <w:tcPr>
            <w:tcW w:w="3402" w:type="dxa"/>
            <w:tcBorders>
              <w:top w:val="single" w:sz="12" w:space="0" w:color="595959"/>
              <w:bottom w:val="single" w:sz="4" w:space="0" w:color="595959"/>
              <w:right w:val="single" w:sz="4" w:space="0" w:color="595959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Aprovado por:</w:t>
            </w:r>
          </w:p>
        </w:tc>
        <w:tc>
          <w:tcPr>
            <w:tcW w:w="5358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</w:tcBorders>
            <w:shd w:val="clear" w:color="auto" w:fill="7F7F7F"/>
            <w:vAlign w:val="center"/>
          </w:tcPr>
          <w:p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Data</w:t>
            </w:r>
          </w:p>
        </w:tc>
      </w:tr>
      <w:tr w:rsidR="00EF6A8F" w:rsidRPr="00136A16" w:rsidTr="00C36B7E">
        <w:tc>
          <w:tcPr>
            <w:tcW w:w="3402" w:type="dxa"/>
            <w:tcBorders>
              <w:top w:val="single" w:sz="4" w:space="0" w:color="595959"/>
              <w:left w:val="single" w:sz="4" w:space="0" w:color="C0C0C0"/>
              <w:bottom w:val="single" w:sz="4" w:space="0" w:color="595959"/>
              <w:right w:val="single" w:sz="4" w:space="0" w:color="595959"/>
            </w:tcBorders>
          </w:tcPr>
          <w:p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:rsidR="00EF6A8F" w:rsidRPr="00136A16" w:rsidRDefault="00EF6A8F" w:rsidP="00C36B7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5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C0C0C0"/>
            </w:tcBorders>
          </w:tcPr>
          <w:p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  <w:r w:rsidRPr="00136A16">
              <w:rPr>
                <w:b/>
                <w:bCs/>
                <w:color w:val="auto"/>
                <w:sz w:val="22"/>
                <w:szCs w:val="22"/>
              </w:rPr>
              <w:t>___/___/___</w:t>
            </w:r>
          </w:p>
        </w:tc>
        <w:bookmarkStart w:id="0" w:name="_GoBack"/>
        <w:bookmarkEnd w:id="0"/>
      </w:tr>
    </w:tbl>
    <w:p w:rsidR="002F338C" w:rsidRDefault="002F338C" w:rsidP="003443C3"/>
    <w:p w:rsidR="00EF6A8F" w:rsidRPr="00136A16" w:rsidRDefault="00EF6A8F" w:rsidP="00EF6A8F">
      <w:pPr>
        <w:pStyle w:val="Ttulo2"/>
        <w:rPr>
          <w:rFonts w:ascii="Trebuchet MS" w:hAnsi="Trebuchet MS"/>
          <w:color w:val="auto"/>
          <w:sz w:val="22"/>
          <w:szCs w:val="22"/>
        </w:rPr>
      </w:pPr>
      <w:r w:rsidRPr="00136A16">
        <w:rPr>
          <w:rFonts w:ascii="Trebuchet MS" w:hAnsi="Trebuchet MS"/>
          <w:color w:val="auto"/>
          <w:sz w:val="22"/>
          <w:szCs w:val="22"/>
        </w:rPr>
        <w:t xml:space="preserve">Autor da Ata: </w:t>
      </w:r>
      <w:r w:rsidR="003443C3">
        <w:rPr>
          <w:rFonts w:ascii="Trebuchet MS" w:hAnsi="Trebuchet MS"/>
          <w:color w:val="auto"/>
          <w:sz w:val="22"/>
          <w:szCs w:val="22"/>
        </w:rPr>
        <w:t>Felipe Fernandes Araujo</w:t>
      </w:r>
    </w:p>
    <w:p w:rsidR="00493F02" w:rsidRPr="00136A16" w:rsidRDefault="00493F02" w:rsidP="004C5C30">
      <w:pPr>
        <w:rPr>
          <w:rStyle w:val="nfaseSutil"/>
          <w:i w:val="0"/>
          <w:iCs w:val="0"/>
          <w:color w:val="auto"/>
          <w:sz w:val="22"/>
          <w:szCs w:val="22"/>
        </w:rPr>
      </w:pPr>
    </w:p>
    <w:sectPr w:rsidR="00493F02" w:rsidRPr="00136A16" w:rsidSect="00205DB5">
      <w:headerReference w:type="default" r:id="rId8"/>
      <w:footerReference w:type="default" r:id="rId9"/>
      <w:type w:val="oddPage"/>
      <w:pgSz w:w="11900" w:h="16840"/>
      <w:pgMar w:top="720" w:right="720" w:bottom="720" w:left="720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110" w:rsidRDefault="00445110" w:rsidP="00C64F62">
      <w:r>
        <w:separator/>
      </w:r>
    </w:p>
  </w:endnote>
  <w:endnote w:type="continuationSeparator" w:id="0">
    <w:p w:rsidR="00445110" w:rsidRDefault="00445110" w:rsidP="00C6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DB5" w:rsidRDefault="00205DB5" w:rsidP="002F338C">
    <w:pPr>
      <w:pStyle w:val="Rodap"/>
      <w:rPr>
        <w:b/>
        <w:sz w:val="17"/>
        <w:szCs w:val="17"/>
      </w:rPr>
    </w:pPr>
    <w:r>
      <w:rPr>
        <w:b/>
        <w:sz w:val="17"/>
        <w:szCs w:val="17"/>
      </w:rPr>
      <w:t xml:space="preserve">  </w:t>
    </w:r>
  </w:p>
  <w:p w:rsidR="002A7800" w:rsidRDefault="00205DB5" w:rsidP="004562D6">
    <w:pPr>
      <w:pStyle w:val="Rodap"/>
      <w:jc w:val="center"/>
      <w:rPr>
        <w:b/>
        <w:sz w:val="17"/>
        <w:szCs w:val="17"/>
      </w:rPr>
    </w:pPr>
    <w:r>
      <w:rPr>
        <w:b/>
        <w:sz w:val="17"/>
        <w:szCs w:val="17"/>
      </w:rPr>
      <w:t xml:space="preserve">      </w:t>
    </w:r>
    <w:r>
      <w:rPr>
        <w:b/>
        <w:sz w:val="17"/>
        <w:szCs w:val="17"/>
      </w:rPr>
      <w:tab/>
    </w:r>
    <w:r>
      <w:rPr>
        <w:b/>
        <w:sz w:val="17"/>
        <w:szCs w:val="17"/>
      </w:rPr>
      <w:tab/>
    </w:r>
  </w:p>
  <w:p w:rsidR="00205DB5" w:rsidRPr="002F338C" w:rsidRDefault="00205DB5" w:rsidP="00205DB5">
    <w:pPr>
      <w:pStyle w:val="Rodap"/>
      <w:jc w:val="center"/>
      <w:rPr>
        <w:color w:val="auto"/>
        <w:sz w:val="20"/>
        <w:szCs w:val="22"/>
      </w:rPr>
    </w:pPr>
    <w:r>
      <w:rPr>
        <w:b/>
        <w:sz w:val="17"/>
        <w:szCs w:val="17"/>
      </w:rPr>
      <w:tab/>
      <w:t xml:space="preserve">                                                                                         </w:t>
    </w:r>
    <w:r w:rsidR="002F338C">
      <w:rPr>
        <w:b/>
        <w:sz w:val="17"/>
        <w:szCs w:val="17"/>
      </w:rPr>
      <w:t xml:space="preserve">                                       </w:t>
    </w:r>
    <w:r w:rsidRPr="002F338C">
      <w:rPr>
        <w:color w:val="auto"/>
        <w:sz w:val="20"/>
        <w:szCs w:val="22"/>
      </w:rPr>
      <w:t>MIF</w:t>
    </w:r>
    <w:r w:rsidR="004E1B91">
      <w:rPr>
        <w:color w:val="auto"/>
        <w:sz w:val="20"/>
        <w:szCs w:val="22"/>
      </w:rPr>
      <w:t>9</w:t>
    </w:r>
    <w:r w:rsidRPr="002F338C">
      <w:rPr>
        <w:color w:val="auto"/>
        <w:sz w:val="20"/>
        <w:szCs w:val="22"/>
      </w:rPr>
      <w:t>05 – Ata de reunião</w:t>
    </w:r>
    <w:r w:rsidR="002F338C">
      <w:rPr>
        <w:color w:val="auto"/>
        <w:sz w:val="20"/>
        <w:szCs w:val="22"/>
      </w:rPr>
      <w:t xml:space="preserve">                  </w:t>
    </w:r>
    <w:r w:rsidR="002F338C" w:rsidRPr="002F338C">
      <w:rPr>
        <w:color w:val="auto"/>
        <w:sz w:val="20"/>
        <w:szCs w:val="22"/>
      </w:rPr>
      <w:fldChar w:fldCharType="begin"/>
    </w:r>
    <w:r w:rsidR="002F338C" w:rsidRPr="002F338C">
      <w:rPr>
        <w:color w:val="auto"/>
        <w:sz w:val="20"/>
        <w:szCs w:val="22"/>
      </w:rPr>
      <w:instrText>PAGE   \* MERGEFORMAT</w:instrText>
    </w:r>
    <w:r w:rsidR="002F338C" w:rsidRPr="002F338C">
      <w:rPr>
        <w:color w:val="auto"/>
        <w:sz w:val="20"/>
        <w:szCs w:val="22"/>
      </w:rPr>
      <w:fldChar w:fldCharType="separate"/>
    </w:r>
    <w:r w:rsidR="004E1B91">
      <w:rPr>
        <w:noProof/>
        <w:color w:val="auto"/>
        <w:sz w:val="20"/>
        <w:szCs w:val="22"/>
      </w:rPr>
      <w:t>1</w:t>
    </w:r>
    <w:r w:rsidR="002F338C" w:rsidRPr="002F338C">
      <w:rPr>
        <w:color w:val="auto"/>
        <w:sz w:val="20"/>
        <w:szCs w:val="22"/>
      </w:rPr>
      <w:fldChar w:fldCharType="end"/>
    </w:r>
  </w:p>
  <w:p w:rsidR="00205DB5" w:rsidRPr="002F338C" w:rsidRDefault="00205DB5" w:rsidP="00205DB5">
    <w:pPr>
      <w:pStyle w:val="Ttulo2"/>
      <w:rPr>
        <w:rFonts w:ascii="Trebuchet MS" w:hAnsi="Trebuchet MS"/>
        <w:color w:val="auto"/>
        <w:sz w:val="20"/>
        <w:szCs w:val="22"/>
      </w:rPr>
    </w:pPr>
    <w:r w:rsidRPr="002F338C">
      <w:rPr>
        <w:rFonts w:ascii="Trebuchet MS" w:hAnsi="Trebuchet MS"/>
        <w:color w:val="auto"/>
        <w:sz w:val="20"/>
        <w:szCs w:val="22"/>
      </w:rPr>
      <w:t xml:space="preserve">                </w:t>
    </w:r>
    <w:r w:rsidR="002F338C" w:rsidRPr="002F338C">
      <w:rPr>
        <w:rFonts w:ascii="Trebuchet MS" w:hAnsi="Trebuchet MS"/>
        <w:color w:val="auto"/>
        <w:sz w:val="20"/>
        <w:szCs w:val="22"/>
      </w:rPr>
      <w:t xml:space="preserve">  </w:t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  <w:t xml:space="preserve">             </w:t>
    </w:r>
    <w:r w:rsidR="002F338C">
      <w:rPr>
        <w:rFonts w:ascii="Trebuchet MS" w:hAnsi="Trebuchet MS"/>
        <w:color w:val="auto"/>
        <w:sz w:val="20"/>
        <w:szCs w:val="22"/>
      </w:rPr>
      <w:t xml:space="preserve"> </w:t>
    </w:r>
    <w:r w:rsidR="002F338C" w:rsidRPr="002F338C">
      <w:rPr>
        <w:rFonts w:ascii="Trebuchet MS" w:hAnsi="Trebuchet MS"/>
        <w:color w:val="auto"/>
        <w:sz w:val="20"/>
        <w:szCs w:val="22"/>
      </w:rPr>
      <w:t>Versão 2</w:t>
    </w:r>
    <w:r w:rsidRPr="002F338C">
      <w:rPr>
        <w:rFonts w:ascii="Trebuchet MS" w:hAnsi="Trebuchet MS"/>
        <w:color w:val="auto"/>
        <w:sz w:val="20"/>
        <w:szCs w:val="22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110" w:rsidRDefault="00445110" w:rsidP="00C64F62">
      <w:r>
        <w:separator/>
      </w:r>
    </w:p>
  </w:footnote>
  <w:footnote w:type="continuationSeparator" w:id="0">
    <w:p w:rsidR="00445110" w:rsidRDefault="00445110" w:rsidP="00C6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800" w:rsidRDefault="002A7800">
    <w:pPr>
      <w:pStyle w:val="Cabealho"/>
    </w:pPr>
  </w:p>
  <w:p w:rsidR="00FE1BA2" w:rsidRDefault="00FE1BA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-152400</wp:posOffset>
          </wp:positionV>
          <wp:extent cx="7766685" cy="1536700"/>
          <wp:effectExtent l="0" t="0" r="5715" b="635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153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4BE6"/>
    <w:multiLevelType w:val="hybridMultilevel"/>
    <w:tmpl w:val="BCC43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66D0"/>
    <w:multiLevelType w:val="hybridMultilevel"/>
    <w:tmpl w:val="D38C53F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6C7241"/>
    <w:multiLevelType w:val="hybridMultilevel"/>
    <w:tmpl w:val="0824AB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9620E"/>
    <w:multiLevelType w:val="hybridMultilevel"/>
    <w:tmpl w:val="B5E6D16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0F4"/>
    <w:rsid w:val="000015BC"/>
    <w:rsid w:val="000A2086"/>
    <w:rsid w:val="000E4D3F"/>
    <w:rsid w:val="000E6B04"/>
    <w:rsid w:val="00136A16"/>
    <w:rsid w:val="001424F9"/>
    <w:rsid w:val="00146543"/>
    <w:rsid w:val="00175C76"/>
    <w:rsid w:val="00200CFE"/>
    <w:rsid w:val="00204BA3"/>
    <w:rsid w:val="00205DB5"/>
    <w:rsid w:val="002A7800"/>
    <w:rsid w:val="002F338C"/>
    <w:rsid w:val="003102C7"/>
    <w:rsid w:val="003443C3"/>
    <w:rsid w:val="003616C8"/>
    <w:rsid w:val="00387F5D"/>
    <w:rsid w:val="00392669"/>
    <w:rsid w:val="003A40F4"/>
    <w:rsid w:val="00445110"/>
    <w:rsid w:val="004562D6"/>
    <w:rsid w:val="00493F02"/>
    <w:rsid w:val="004C5C30"/>
    <w:rsid w:val="004E1B91"/>
    <w:rsid w:val="006368A7"/>
    <w:rsid w:val="00692C83"/>
    <w:rsid w:val="006A0326"/>
    <w:rsid w:val="006D359A"/>
    <w:rsid w:val="00744207"/>
    <w:rsid w:val="00746288"/>
    <w:rsid w:val="00752532"/>
    <w:rsid w:val="00767FAF"/>
    <w:rsid w:val="007D21E1"/>
    <w:rsid w:val="008529A8"/>
    <w:rsid w:val="00890620"/>
    <w:rsid w:val="008B1D60"/>
    <w:rsid w:val="008B3808"/>
    <w:rsid w:val="008F2A2D"/>
    <w:rsid w:val="00941519"/>
    <w:rsid w:val="009635CD"/>
    <w:rsid w:val="009B212A"/>
    <w:rsid w:val="009F533F"/>
    <w:rsid w:val="00A038F9"/>
    <w:rsid w:val="00B7349F"/>
    <w:rsid w:val="00B86248"/>
    <w:rsid w:val="00C36B18"/>
    <w:rsid w:val="00C64F62"/>
    <w:rsid w:val="00D5790C"/>
    <w:rsid w:val="00D70A4D"/>
    <w:rsid w:val="00DE4156"/>
    <w:rsid w:val="00E515A3"/>
    <w:rsid w:val="00E562F1"/>
    <w:rsid w:val="00E713B6"/>
    <w:rsid w:val="00EC0AD1"/>
    <w:rsid w:val="00ED1430"/>
    <w:rsid w:val="00EF1788"/>
    <w:rsid w:val="00EF6A8F"/>
    <w:rsid w:val="00F25F9D"/>
    <w:rsid w:val="00F57843"/>
    <w:rsid w:val="00F65475"/>
    <w:rsid w:val="00FE1BA2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BCD5AE"/>
  <w15:docId w15:val="{BF40FB9A-7765-47BE-8485-52D2E6DC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Fluig"/>
    <w:qFormat/>
    <w:rsid w:val="00493F02"/>
    <w:pPr>
      <w:jc w:val="both"/>
    </w:pPr>
    <w:rPr>
      <w:rFonts w:ascii="Trebuchet MS" w:hAnsi="Trebuchet MS"/>
      <w:color w:val="404040" w:themeColor="text1" w:themeTint="BF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3A4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57F9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40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57F9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C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1A6C2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F6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4F6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64F6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64F62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F6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F62"/>
    <w:rPr>
      <w:rFonts w:ascii="Lucida Grande" w:hAnsi="Lucida Grande" w:cs="Lucida Grande"/>
      <w:sz w:val="18"/>
      <w:szCs w:val="18"/>
      <w:lang w:val="pt-BR"/>
    </w:rPr>
  </w:style>
  <w:style w:type="paragraph" w:customStyle="1" w:styleId="HeadingFluig">
    <w:name w:val="Heading Fluig"/>
    <w:basedOn w:val="Normal"/>
    <w:qFormat/>
    <w:rsid w:val="000E6B04"/>
    <w:pPr>
      <w:pBdr>
        <w:bottom w:val="single" w:sz="12" w:space="1" w:color="95C91D"/>
      </w:pBdr>
      <w:jc w:val="left"/>
    </w:pPr>
    <w:rPr>
      <w:b/>
      <w:color w:val="595959" w:themeColor="text1" w:themeTint="A6"/>
      <w:sz w:val="32"/>
    </w:rPr>
  </w:style>
  <w:style w:type="paragraph" w:styleId="SemEspaamento">
    <w:name w:val="No Spacing"/>
    <w:uiPriority w:val="1"/>
    <w:rsid w:val="00493F02"/>
    <w:pPr>
      <w:jc w:val="both"/>
    </w:pPr>
    <w:rPr>
      <w:rFonts w:ascii="Trebuchet MS" w:hAnsi="Trebuchet MS"/>
      <w:color w:val="404040" w:themeColor="text1" w:themeTint="BF"/>
      <w:lang w:val="pt-BR"/>
    </w:rPr>
  </w:style>
  <w:style w:type="character" w:styleId="nfaseSutil">
    <w:name w:val="Subtle Emphasis"/>
    <w:basedOn w:val="Fontepargpadro"/>
    <w:uiPriority w:val="19"/>
    <w:rsid w:val="00493F02"/>
    <w:rPr>
      <w:i/>
      <w:iCs/>
      <w:color w:val="808080" w:themeColor="text1" w:themeTint="7F"/>
    </w:rPr>
  </w:style>
  <w:style w:type="paragraph" w:customStyle="1" w:styleId="SubtitleFluig">
    <w:name w:val="Subtitle Fluig"/>
    <w:basedOn w:val="Ttulo3"/>
    <w:next w:val="Ttulo3"/>
    <w:qFormat/>
    <w:rsid w:val="000E6B04"/>
    <w:pPr>
      <w:pBdr>
        <w:bottom w:val="single" w:sz="4" w:space="1" w:color="CFDE00"/>
      </w:pBdr>
      <w:jc w:val="left"/>
    </w:pPr>
    <w:rPr>
      <w:rFonts w:ascii="Trebuchet MS" w:hAnsi="Trebuchet MS"/>
      <w:color w:val="595959" w:themeColor="text1" w:themeTint="A6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C83"/>
    <w:rPr>
      <w:rFonts w:asciiTheme="majorHAnsi" w:eastAsiaTheme="majorEastAsia" w:hAnsiTheme="majorHAnsi" w:cstheme="majorBidi"/>
      <w:b/>
      <w:bCs/>
      <w:color w:val="51A6C2" w:themeColor="accent1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A40F4"/>
    <w:rPr>
      <w:rFonts w:asciiTheme="majorHAnsi" w:eastAsiaTheme="majorEastAsia" w:hAnsiTheme="majorHAnsi" w:cstheme="majorBidi"/>
      <w:color w:val="357F98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40F4"/>
    <w:rPr>
      <w:rFonts w:asciiTheme="majorHAnsi" w:eastAsiaTheme="majorEastAsia" w:hAnsiTheme="majorHAnsi" w:cstheme="majorBidi"/>
      <w:color w:val="357F98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59"/>
    <w:rsid w:val="003A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.jahn\Documents\Modelos%20Personalizados%20do%20Office\Fluig%20(sem%20capa).dotx" TargetMode="External"/></Relationships>
</file>

<file path=word/theme/theme1.xml><?xml version="1.0" encoding="utf-8"?>
<a:theme xmlns:a="http://schemas.openxmlformats.org/drawingml/2006/main" name="Summer">
  <a:themeElements>
    <a:clrScheme name="Su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u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u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B4549-ACF2-4390-94C9-B1A491E4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Fluig (sem capa).dotx</Template>
  <TotalTime>78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marcos.jahn@fluig.com</dc:creator>
  <cp:keywords/>
  <dc:description/>
  <cp:lastModifiedBy>Felipe Araujo</cp:lastModifiedBy>
  <cp:revision>21</cp:revision>
  <dcterms:created xsi:type="dcterms:W3CDTF">2014-08-07T19:44:00Z</dcterms:created>
  <dcterms:modified xsi:type="dcterms:W3CDTF">2019-06-04T00:38:00Z</dcterms:modified>
</cp:coreProperties>
</file>